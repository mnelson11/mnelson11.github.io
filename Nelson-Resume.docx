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1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28"/>
        <w:gridCol w:w="825"/>
        <w:gridCol w:w="7016"/>
      </w:tblGrid>
      <w:tr w:rsidR="00B304C9" w:rsidRPr="005152F2" w14:paraId="6D75406D" w14:textId="77777777" w:rsidTr="00E21EED">
        <w:trPr>
          <w:trHeight w:val="13488"/>
        </w:trPr>
        <w:tc>
          <w:tcPr>
            <w:tcW w:w="3428" w:type="dxa"/>
          </w:tcPr>
          <w:bookmarkStart w:id="0" w:name="_GoBack" w:displacedByCustomXml="next"/>
          <w:bookmarkEnd w:id="0" w:displacedByCustomXml="next"/>
          <w:sdt>
            <w:sdtPr>
              <w:rPr>
                <w:sz w:val="20"/>
                <w:szCs w:val="20"/>
              </w:rPr>
              <w:alias w:val="Your Name:"/>
              <w:tag w:val="Your Name:"/>
              <w:id w:val="-1220516334"/>
              <w:placeholder>
                <w:docPart w:val="1FFF203C346AAF4695CA664689C559B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52789615" w14:textId="1C75A9E1" w:rsidR="009D4E45" w:rsidRPr="008518BE" w:rsidRDefault="00E21EED" w:rsidP="009D4E45">
                <w:pPr>
                  <w:pStyle w:val="Heading1"/>
                  <w:jc w:val="lef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734-883-5221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MACKENZIERNELSON@GMAIL.COM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HTTPS://WWW.LINKEDIN.COM/IN/</w:t>
                </w:r>
                <w:r>
                  <w:rPr>
                    <w:sz w:val="20"/>
                    <w:szCs w:val="20"/>
                  </w:rPr>
                  <w:br/>
                  <w:t>NELSONMACKENZIE/</w:t>
                </w:r>
              </w:p>
            </w:sdtContent>
          </w:sdt>
          <w:tbl>
            <w:tblPr>
              <w:tblW w:w="3422" w:type="dxa"/>
              <w:tblInd w:w="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422"/>
            </w:tblGrid>
            <w:tr w:rsidR="009D4E45" w:rsidRPr="009F2D41" w14:paraId="189393CC" w14:textId="77777777" w:rsidTr="00E21EED">
              <w:trPr>
                <w:trHeight w:val="375"/>
              </w:trPr>
              <w:tc>
                <w:tcPr>
                  <w:tcW w:w="3422" w:type="dxa"/>
                  <w:tcMar>
                    <w:top w:w="374" w:type="dxa"/>
                    <w:bottom w:w="115" w:type="dxa"/>
                  </w:tcMar>
                </w:tcPr>
                <w:p w14:paraId="326CF22E" w14:textId="22FAF516" w:rsidR="009D4E45" w:rsidRPr="009F2D41" w:rsidRDefault="003B5F07" w:rsidP="003B5F07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 am a motivated professional with experience in both biology and web development. I am seeking opportunities to combine my biotech background with </w:t>
                  </w:r>
                  <w:r w:rsidR="00D13C5B">
                    <w:rPr>
                      <w:sz w:val="24"/>
                      <w:szCs w:val="24"/>
                    </w:rPr>
                    <w:t>technology commercialization and marketing.</w:t>
                  </w:r>
                </w:p>
              </w:tc>
            </w:tr>
            <w:tr w:rsidR="009D4E45" w:rsidRPr="009F2D41" w14:paraId="7DC89B99" w14:textId="77777777" w:rsidTr="00E21EED">
              <w:trPr>
                <w:trHeight w:val="1573"/>
              </w:trPr>
              <w:tc>
                <w:tcPr>
                  <w:tcW w:w="3422" w:type="dxa"/>
                  <w:tcMar>
                    <w:top w:w="374" w:type="dxa"/>
                    <w:bottom w:w="115" w:type="dxa"/>
                  </w:tcMar>
                </w:tcPr>
                <w:p w14:paraId="7099BEB7" w14:textId="77777777" w:rsidR="009D4E45" w:rsidRPr="009F2D41" w:rsidRDefault="00086EAC" w:rsidP="000215BC">
                  <w:pPr>
                    <w:pStyle w:val="Heading3"/>
                    <w:jc w:val="left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alias w:val="Skills:"/>
                      <w:tag w:val="Skills:"/>
                      <w:id w:val="1490835561"/>
                      <w:placeholder>
                        <w:docPart w:val="C9E822B2B82EA14092DD9EC382FDE4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D4E45" w:rsidRPr="009F2D41">
                        <w:rPr>
                          <w:sz w:val="24"/>
                        </w:rPr>
                        <w:t>Skills</w:t>
                      </w:r>
                    </w:sdtContent>
                  </w:sdt>
                </w:p>
                <w:p w14:paraId="553668DE" w14:textId="77777777" w:rsidR="009D4E45" w:rsidRPr="009F2D41" w:rsidRDefault="009D4E45" w:rsidP="000215BC">
                  <w:pPr>
                    <w:pStyle w:val="GraphicElement"/>
                    <w:jc w:val="left"/>
                    <w:rPr>
                      <w:sz w:val="24"/>
                      <w:szCs w:val="24"/>
                    </w:rPr>
                  </w:pPr>
                  <w:r w:rsidRPr="009F2D41">
                    <w:rPr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907B30E" wp14:editId="476CFBCC">
                            <wp:extent cx="2083435" cy="10160"/>
                            <wp:effectExtent l="0" t="0" r="50165" b="4064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083435" cy="1016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04EAB8" id="Straight Connector 84" o:spid="_x0000_s1026" alt="Line graphic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4.05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361E631" w14:textId="327907BE" w:rsidR="009D4E45" w:rsidRPr="009F2D41" w:rsidRDefault="003B5F07" w:rsidP="003B5F07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Lab</w:t>
                  </w:r>
                  <w:r w:rsidR="009F2D41" w:rsidRPr="009F2D41">
                    <w:rPr>
                      <w:sz w:val="24"/>
                      <w:szCs w:val="24"/>
                    </w:rPr>
                    <w:t xml:space="preserve"> experience including PCR, </w:t>
                  </w:r>
                  <w:r w:rsidR="009D4E45" w:rsidRPr="009F2D41">
                    <w:rPr>
                      <w:sz w:val="24"/>
                      <w:szCs w:val="24"/>
                    </w:rPr>
                    <w:t>electrophoresis</w:t>
                  </w:r>
                  <w:r w:rsidR="009F2D41" w:rsidRPr="009F2D41">
                    <w:rPr>
                      <w:sz w:val="24"/>
                      <w:szCs w:val="24"/>
                    </w:rPr>
                    <w:t xml:space="preserve">, aseptic technique, </w:t>
                  </w:r>
                  <w:r w:rsidR="000B195C">
                    <w:rPr>
                      <w:sz w:val="24"/>
                      <w:szCs w:val="24"/>
                    </w:rPr>
                    <w:t xml:space="preserve">and </w:t>
                  </w:r>
                  <w:r w:rsidR="009F2D41" w:rsidRPr="009F2D41">
                    <w:rPr>
                      <w:sz w:val="24"/>
                      <w:szCs w:val="24"/>
                    </w:rPr>
                    <w:t>bacterial culturing</w:t>
                  </w:r>
                  <w:r w:rsidR="009D4E45" w:rsidRPr="009F2D41">
                    <w:rPr>
                      <w:sz w:val="24"/>
                      <w:szCs w:val="24"/>
                    </w:rPr>
                    <w:t xml:space="preserve">. </w:t>
                  </w:r>
                  <w:r>
                    <w:rPr>
                      <w:sz w:val="24"/>
                      <w:szCs w:val="24"/>
                    </w:rPr>
                    <w:t xml:space="preserve">CS experience including, Microsoft Office, </w:t>
                  </w:r>
                  <w:r w:rsidR="009F2D41" w:rsidRPr="009F2D41">
                    <w:rPr>
                      <w:sz w:val="24"/>
                      <w:szCs w:val="24"/>
                    </w:rPr>
                    <w:t>Java</w:t>
                  </w:r>
                  <w:r w:rsidR="000B195C">
                    <w:rPr>
                      <w:sz w:val="24"/>
                      <w:szCs w:val="24"/>
                    </w:rPr>
                    <w:t xml:space="preserve">, HTML, CSS, and </w:t>
                  </w:r>
                  <w:proofErr w:type="spellStart"/>
                  <w:r w:rsidR="000B195C">
                    <w:rPr>
                      <w:sz w:val="24"/>
                      <w:szCs w:val="24"/>
                    </w:rPr>
                    <w:t>Javascript</w:t>
                  </w:r>
                  <w:proofErr w:type="spellEnd"/>
                  <w:r w:rsidR="009F2D41" w:rsidRPr="009F2D41">
                    <w:rPr>
                      <w:sz w:val="24"/>
                      <w:szCs w:val="24"/>
                    </w:rPr>
                    <w:t xml:space="preserve"> programming.</w:t>
                  </w:r>
                </w:p>
              </w:tc>
            </w:tr>
          </w:tbl>
          <w:p w14:paraId="7B852B31" w14:textId="3ED702EB" w:rsidR="003B5F07" w:rsidRPr="009F2D41" w:rsidRDefault="003B5F07" w:rsidP="009D4E45">
            <w:pPr>
              <w:pStyle w:val="Heading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14:paraId="04E953EC" w14:textId="77777777" w:rsidR="003B5F07" w:rsidRDefault="003B5F07" w:rsidP="003B5F07">
            <w:pPr>
              <w:pStyle w:val="Heading4"/>
              <w:jc w:val="left"/>
            </w:pPr>
            <w:r>
              <w:t>Master of Microbial Biotechnology</w:t>
            </w:r>
          </w:p>
          <w:p w14:paraId="5997D58D" w14:textId="034B903E" w:rsidR="003B5F07" w:rsidRPr="0043426C" w:rsidRDefault="003B5F07" w:rsidP="003B5F07">
            <w:pPr>
              <w:pStyle w:val="Heading4"/>
              <w:jc w:val="left"/>
            </w:pPr>
            <w:r>
              <w:t xml:space="preserve"> 2016 - Present</w:t>
            </w:r>
          </w:p>
          <w:p w14:paraId="30E85671" w14:textId="77777777" w:rsidR="003B5F07" w:rsidRDefault="003B5F07" w:rsidP="003B5F07">
            <w:pPr>
              <w:pStyle w:val="Heading5"/>
              <w:jc w:val="left"/>
            </w:pPr>
            <w:r>
              <w:t xml:space="preserve">North Carolina State University </w:t>
            </w:r>
          </w:p>
          <w:p w14:paraId="5C490D2F" w14:textId="77777777" w:rsidR="003B5F07" w:rsidRDefault="003B5F07" w:rsidP="003B5F07">
            <w:pPr>
              <w:jc w:val="left"/>
              <w:rPr>
                <w:b/>
              </w:rPr>
            </w:pPr>
          </w:p>
          <w:p w14:paraId="05AA9DF0" w14:textId="77777777" w:rsidR="003B5F07" w:rsidRDefault="003B5F07" w:rsidP="008518BE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BS IN BIOLOGY</w:t>
            </w:r>
          </w:p>
          <w:p w14:paraId="798B9FA2" w14:textId="29538F3B" w:rsidR="003B5F07" w:rsidRDefault="003B5F07" w:rsidP="008518BE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2010 – 2014</w:t>
            </w:r>
          </w:p>
          <w:p w14:paraId="7C7808B4" w14:textId="77777777" w:rsidR="003B5F07" w:rsidRDefault="003B5F07" w:rsidP="008518BE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Minor in Mathematics with CS applications </w:t>
            </w:r>
          </w:p>
          <w:p w14:paraId="23F2CF2A" w14:textId="77777777" w:rsidR="003B5F07" w:rsidRDefault="003B5F07" w:rsidP="008518BE">
            <w:pPr>
              <w:spacing w:after="0" w:line="240" w:lineRule="auto"/>
              <w:jc w:val="left"/>
            </w:pPr>
            <w:r>
              <w:t>Meredith College</w:t>
            </w:r>
          </w:p>
          <w:p w14:paraId="5C442CFF" w14:textId="77777777" w:rsidR="003B5F07" w:rsidRDefault="003B5F07" w:rsidP="003B5F07">
            <w:pPr>
              <w:spacing w:line="240" w:lineRule="auto"/>
              <w:jc w:val="left"/>
            </w:pPr>
          </w:p>
          <w:p w14:paraId="3E7F2BF2" w14:textId="42D5DEA8" w:rsidR="003B5F07" w:rsidRDefault="003B5F07" w:rsidP="008518BE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WEB DEVELOPMENT CERTIFICATE</w:t>
            </w:r>
          </w:p>
          <w:p w14:paraId="21CBA109" w14:textId="28D97E59" w:rsidR="003B5F07" w:rsidRPr="008518BE" w:rsidRDefault="003B5F07" w:rsidP="008518BE">
            <w:pPr>
              <w:spacing w:after="0" w:line="240" w:lineRule="auto"/>
              <w:jc w:val="left"/>
              <w:rPr>
                <w:b/>
              </w:rPr>
            </w:pPr>
            <w:r w:rsidRPr="008518BE">
              <w:rPr>
                <w:b/>
              </w:rPr>
              <w:t xml:space="preserve">6/2017 – </w:t>
            </w:r>
            <w:r w:rsidR="008518BE" w:rsidRPr="008518BE">
              <w:rPr>
                <w:b/>
              </w:rPr>
              <w:t>PRESENT</w:t>
            </w:r>
          </w:p>
          <w:p w14:paraId="3E4AD0D2" w14:textId="3BF10694" w:rsidR="003B5F07" w:rsidRPr="003B5F07" w:rsidRDefault="003B5F07" w:rsidP="008518BE">
            <w:pPr>
              <w:spacing w:after="0" w:line="240" w:lineRule="auto"/>
              <w:jc w:val="left"/>
            </w:pPr>
            <w:r>
              <w:t>University NC Chapel Hill</w:t>
            </w:r>
          </w:p>
          <w:p w14:paraId="004B0589" w14:textId="77777777" w:rsidR="00913C67" w:rsidRDefault="00913C67" w:rsidP="009D4E45">
            <w:pPr>
              <w:jc w:val="left"/>
              <w:rPr>
                <w:rFonts w:cs="Arial"/>
                <w:sz w:val="24"/>
                <w:szCs w:val="24"/>
              </w:rPr>
            </w:pPr>
          </w:p>
          <w:p w14:paraId="591FF803" w14:textId="77777777" w:rsidR="00913C67" w:rsidRPr="009F2D41" w:rsidRDefault="00913C67" w:rsidP="009D4E45">
            <w:pPr>
              <w:jc w:val="left"/>
              <w:rPr>
                <w:rFonts w:cs="Arial"/>
                <w:sz w:val="24"/>
                <w:szCs w:val="24"/>
              </w:rPr>
            </w:pPr>
          </w:p>
          <w:p w14:paraId="129D4825" w14:textId="77777777" w:rsidR="00B93310" w:rsidRPr="005152F2" w:rsidRDefault="00B93310" w:rsidP="009D4E45"/>
        </w:tc>
        <w:tc>
          <w:tcPr>
            <w:tcW w:w="825" w:type="dxa"/>
          </w:tcPr>
          <w:p w14:paraId="36E580FE" w14:textId="77777777" w:rsidR="00B93310" w:rsidRPr="005152F2" w:rsidRDefault="00B93310" w:rsidP="00463463"/>
        </w:tc>
        <w:tc>
          <w:tcPr>
            <w:tcW w:w="7015" w:type="dxa"/>
          </w:tcPr>
          <w:p w14:paraId="78281AD0" w14:textId="77777777" w:rsidR="009D4E45" w:rsidRDefault="009D4E45" w:rsidP="009D4E45">
            <w:pPr>
              <w:jc w:val="left"/>
              <w:rPr>
                <w:b/>
              </w:rPr>
            </w:pPr>
          </w:p>
          <w:p w14:paraId="35999ED1" w14:textId="58F067D6" w:rsidR="009D4E45" w:rsidRPr="00451C7E" w:rsidRDefault="009D4E45" w:rsidP="009D4E45">
            <w:pPr>
              <w:pStyle w:val="Heading2"/>
              <w:jc w:val="left"/>
              <w:rPr>
                <w:sz w:val="24"/>
                <w:szCs w:val="24"/>
              </w:rPr>
            </w:pPr>
            <w:r w:rsidRPr="00451C7E">
              <w:rPr>
                <w:sz w:val="24"/>
                <w:szCs w:val="24"/>
              </w:rPr>
              <w:t>work experience</w:t>
            </w:r>
          </w:p>
          <w:p w14:paraId="616E7823" w14:textId="77777777" w:rsidR="009D4E45" w:rsidRPr="0043426C" w:rsidRDefault="009D4E45" w:rsidP="009D4E45">
            <w:pPr>
              <w:pStyle w:val="Heading4"/>
              <w:jc w:val="left"/>
            </w:pPr>
            <w:r>
              <w:t>Laboratory Teaching assistant</w:t>
            </w:r>
          </w:p>
          <w:p w14:paraId="6603CA1A" w14:textId="77777777" w:rsidR="009D4E45" w:rsidRPr="004E7D17" w:rsidRDefault="009D4E45" w:rsidP="009D4E45">
            <w:pPr>
              <w:pStyle w:val="Heading5"/>
              <w:jc w:val="left"/>
              <w:rPr>
                <w:rFonts w:asciiTheme="minorHAnsi" w:hAnsiTheme="minorHAnsi"/>
              </w:rPr>
            </w:pPr>
            <w:r w:rsidRPr="004E7D17">
              <w:rPr>
                <w:rFonts w:asciiTheme="minorHAnsi" w:hAnsiTheme="minorHAnsi"/>
              </w:rPr>
              <w:t>August 2016 - Present</w:t>
            </w:r>
          </w:p>
          <w:p w14:paraId="3A6D3D29" w14:textId="77777777" w:rsidR="009D4E45" w:rsidRDefault="009D4E45" w:rsidP="009D4E45">
            <w:pPr>
              <w:jc w:val="left"/>
              <w:rPr>
                <w:rFonts w:cs="Arial"/>
              </w:rPr>
            </w:pPr>
            <w:r w:rsidRPr="004E7D17">
              <w:rPr>
                <w:rFonts w:cs="Arial"/>
              </w:rPr>
              <w:t>I instruct two sections of introductory biology lab to undergraduates. I attend weekly meetings, prepare lesson plans, write quizzes, and grade tests. I work hard to make sure the students understand the material and enjoy the lab</w:t>
            </w:r>
          </w:p>
          <w:p w14:paraId="0BD00F16" w14:textId="77777777" w:rsidR="009D4E45" w:rsidRPr="0043426C" w:rsidRDefault="009D4E45" w:rsidP="009D4E45">
            <w:pPr>
              <w:pStyle w:val="Heading4"/>
              <w:jc w:val="left"/>
            </w:pPr>
            <w:r>
              <w:t>Lab Technician</w:t>
            </w:r>
          </w:p>
          <w:p w14:paraId="47DF7384" w14:textId="77777777" w:rsidR="009D4E45" w:rsidRPr="005152F2" w:rsidRDefault="009D4E45" w:rsidP="009D4E45">
            <w:pPr>
              <w:pStyle w:val="Heading5"/>
              <w:jc w:val="left"/>
            </w:pPr>
            <w:r>
              <w:t>April 2015 – August 2016</w:t>
            </w:r>
          </w:p>
          <w:p w14:paraId="625F7574" w14:textId="33D5E05E" w:rsidR="009D4E45" w:rsidRDefault="009D4E45" w:rsidP="009D4E45">
            <w:pPr>
              <w:jc w:val="left"/>
              <w:rPr>
                <w:rFonts w:ascii="Times" w:hAnsi="Times" w:cs="Arial"/>
              </w:rPr>
            </w:pPr>
            <w:r w:rsidRPr="004E7D17">
              <w:rPr>
                <w:rFonts w:ascii="Times" w:hAnsi="Times" w:cs="Arial"/>
              </w:rPr>
              <w:t xml:space="preserve">At Eton I was responsible for picking up and delivering DNA samples and primers to </w:t>
            </w:r>
            <w:r w:rsidR="009F2D41">
              <w:rPr>
                <w:rFonts w:ascii="Times" w:hAnsi="Times" w:cs="Arial"/>
              </w:rPr>
              <w:t>local labs</w:t>
            </w:r>
            <w:r w:rsidRPr="004E7D17">
              <w:rPr>
                <w:rFonts w:ascii="Times" w:hAnsi="Times" w:cs="Arial"/>
              </w:rPr>
              <w:t>. I also checked concentrations, and diluted samples when appropriate. I processed the samples, ran PCR and occasionally purified plates before sequencing. During the second half of my time at Eton I performed weekly and monthly sequencer maintenance.</w:t>
            </w:r>
          </w:p>
          <w:p w14:paraId="0329CF91" w14:textId="77777777" w:rsidR="009D4E45" w:rsidRDefault="009D4E45" w:rsidP="009D4E45">
            <w:pPr>
              <w:jc w:val="left"/>
              <w:rPr>
                <w:rFonts w:cs="Arial"/>
              </w:rPr>
            </w:pPr>
          </w:p>
          <w:p w14:paraId="5F04C309" w14:textId="444A6384" w:rsidR="00C061EA" w:rsidRPr="00C061EA" w:rsidRDefault="009D4E45" w:rsidP="00C061EA">
            <w:pPr>
              <w:pStyle w:val="Heading2"/>
              <w:jc w:val="left"/>
              <w:rPr>
                <w:sz w:val="24"/>
                <w:szCs w:val="24"/>
              </w:rPr>
            </w:pPr>
            <w:r w:rsidRPr="00451C7E">
              <w:rPr>
                <w:sz w:val="24"/>
                <w:szCs w:val="24"/>
              </w:rPr>
              <w:t xml:space="preserve">Consulting Experience </w:t>
            </w:r>
          </w:p>
          <w:p w14:paraId="24C90AFF" w14:textId="77777777" w:rsidR="00C061EA" w:rsidRPr="00C061EA" w:rsidRDefault="00C061EA" w:rsidP="00C061EA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BIOMANUFACTURING TRAINING AND EDUACTION CENTER</w:t>
            </w:r>
          </w:p>
          <w:p w14:paraId="4FB7AC68" w14:textId="77777777" w:rsidR="00C061EA" w:rsidRDefault="00C061EA" w:rsidP="00C061EA">
            <w:pPr>
              <w:jc w:val="both"/>
            </w:pPr>
            <w:r>
              <w:t>SUMMER 2017</w:t>
            </w:r>
          </w:p>
          <w:p w14:paraId="4C48ED6B" w14:textId="173C6080" w:rsidR="00C061EA" w:rsidRDefault="00C061EA" w:rsidP="00C061EA">
            <w:pPr>
              <w:jc w:val="left"/>
            </w:pPr>
            <w:r>
              <w:t xml:space="preserve">At NCSU’s BTEC, I was responsible for designing and implementing a training management system for the center. I surveyed available TMS software, created a workflow, gap analysis, and implementation plan. At the end of the summer I </w:t>
            </w:r>
            <w:r w:rsidR="00A07468">
              <w:t xml:space="preserve">wrote and </w:t>
            </w:r>
            <w:r w:rsidR="0010096D">
              <w:t>presented an</w:t>
            </w:r>
            <w:r>
              <w:t xml:space="preserve"> SOP for the TMS, and successfully completed an initial database for testing at BTEC.</w:t>
            </w:r>
          </w:p>
          <w:p w14:paraId="7B99A11B" w14:textId="77777777" w:rsidR="00C061EA" w:rsidRPr="0043426C" w:rsidRDefault="00C061EA" w:rsidP="00C061EA">
            <w:pPr>
              <w:pStyle w:val="Heading4"/>
              <w:jc w:val="left"/>
            </w:pPr>
            <w:r>
              <w:t xml:space="preserve">Affinergy </w:t>
            </w:r>
          </w:p>
          <w:p w14:paraId="4FC68FFB" w14:textId="77777777" w:rsidR="00C061EA" w:rsidRPr="004E7D17" w:rsidRDefault="00C061EA" w:rsidP="00C061EA">
            <w:pPr>
              <w:pStyle w:val="Heading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2016</w:t>
            </w:r>
          </w:p>
          <w:p w14:paraId="307E629B" w14:textId="3992726A" w:rsidR="00C061EA" w:rsidRPr="00C061EA" w:rsidRDefault="00C061EA" w:rsidP="00C061EA">
            <w:pPr>
              <w:jc w:val="left"/>
              <w:rPr>
                <w:rFonts w:cs="Arial"/>
              </w:rPr>
            </w:pPr>
            <w:r w:rsidRPr="004E7D17">
              <w:rPr>
                <w:rFonts w:cs="Arial"/>
              </w:rPr>
              <w:t xml:space="preserve">I worked as the leader of a team with </w:t>
            </w:r>
            <w:proofErr w:type="spellStart"/>
            <w:r w:rsidRPr="004E7D17">
              <w:rPr>
                <w:rFonts w:cs="Arial"/>
              </w:rPr>
              <w:t>Affinergy</w:t>
            </w:r>
            <w:proofErr w:type="spellEnd"/>
            <w:r w:rsidRPr="004E7D17">
              <w:rPr>
                <w:rFonts w:cs="Arial"/>
              </w:rPr>
              <w:t xml:space="preserve"> to research opportunities for their novel diagnostic platform. We designed</w:t>
            </w:r>
            <w:r>
              <w:rPr>
                <w:rFonts w:cs="Arial"/>
              </w:rPr>
              <w:t xml:space="preserve"> and presented</w:t>
            </w:r>
            <w:r w:rsidRPr="004E7D17">
              <w:rPr>
                <w:rFonts w:cs="Arial"/>
              </w:rPr>
              <w:t xml:space="preserve"> a searchable database for pharmaceuticals that require monitoring that would benefit from point of care testing</w:t>
            </w:r>
            <w:r>
              <w:rPr>
                <w:rFonts w:cs="Arial"/>
              </w:rPr>
              <w:t xml:space="preserve">. </w:t>
            </w:r>
          </w:p>
          <w:p w14:paraId="00E40A9C" w14:textId="77777777" w:rsidR="009D4E45" w:rsidRPr="0043426C" w:rsidRDefault="009D4E45" w:rsidP="009D4E45">
            <w:pPr>
              <w:pStyle w:val="Heading4"/>
              <w:jc w:val="left"/>
            </w:pPr>
            <w:r>
              <w:t>Avazyme</w:t>
            </w:r>
          </w:p>
          <w:p w14:paraId="4777C150" w14:textId="177E9D41" w:rsidR="009D4E45" w:rsidRPr="005152F2" w:rsidRDefault="003B5F07" w:rsidP="009D4E45">
            <w:pPr>
              <w:pStyle w:val="Heading5"/>
              <w:jc w:val="left"/>
            </w:pPr>
            <w:r>
              <w:t>WINTER</w:t>
            </w:r>
            <w:r w:rsidR="009D4E45">
              <w:t xml:space="preserve"> 2016</w:t>
            </w:r>
          </w:p>
          <w:p w14:paraId="583FEE35" w14:textId="371862EA" w:rsidR="009D4E45" w:rsidRPr="00C061EA" w:rsidRDefault="009D4E45" w:rsidP="009D4E45">
            <w:pPr>
              <w:spacing w:after="0" w:line="240" w:lineRule="auto"/>
              <w:jc w:val="left"/>
              <w:rPr>
                <w:rFonts w:eastAsia="Times New Roman" w:cs="Times New Roman"/>
              </w:rPr>
            </w:pPr>
            <w:r w:rsidRPr="004E7D17">
              <w:rPr>
                <w:rFonts w:eastAsia="Times New Roman" w:cs="Times New Roman"/>
              </w:rPr>
              <w:t>I recommended procedures and equipment for enriching, testing for, and validating the presence of </w:t>
            </w:r>
            <w:r w:rsidRPr="004E7D17">
              <w:rPr>
                <w:rFonts w:eastAsia="Times New Roman" w:cs="Times New Roman"/>
                <w:i/>
                <w:iCs/>
              </w:rPr>
              <w:t>Salmonella</w:t>
            </w:r>
            <w:r w:rsidRPr="004E7D17">
              <w:rPr>
                <w:rFonts w:eastAsia="Times New Roman" w:cs="Times New Roman"/>
              </w:rPr>
              <w:t xml:space="preserve">, </w:t>
            </w:r>
            <w:r w:rsidRPr="004E7D17">
              <w:rPr>
                <w:rFonts w:eastAsia="Times New Roman" w:cs="Times New Roman"/>
                <w:i/>
                <w:iCs/>
              </w:rPr>
              <w:t>Listeria monocytogenes</w:t>
            </w:r>
            <w:r w:rsidRPr="004E7D17">
              <w:rPr>
                <w:rFonts w:eastAsia="Times New Roman" w:cs="Times New Roman"/>
              </w:rPr>
              <w:t xml:space="preserve">, </w:t>
            </w:r>
            <w:r w:rsidRPr="004E7D17">
              <w:rPr>
                <w:rFonts w:eastAsia="Times New Roman" w:cs="Times New Roman"/>
                <w:i/>
                <w:iCs/>
              </w:rPr>
              <w:t xml:space="preserve">Vibrio, </w:t>
            </w:r>
            <w:proofErr w:type="spellStart"/>
            <w:r w:rsidRPr="004E7D17">
              <w:rPr>
                <w:rFonts w:eastAsia="Times New Roman" w:cs="Times New Roman"/>
                <w:i/>
                <w:iCs/>
              </w:rPr>
              <w:t>Shigella</w:t>
            </w:r>
            <w:proofErr w:type="spellEnd"/>
            <w:r w:rsidRPr="004E7D17">
              <w:rPr>
                <w:rFonts w:eastAsia="Times New Roman" w:cs="Times New Roman"/>
              </w:rPr>
              <w:t xml:space="preserve">, yeast and mold, E. coli, and </w:t>
            </w:r>
            <w:r w:rsidRPr="004E7D17">
              <w:rPr>
                <w:rFonts w:eastAsia="Times New Roman" w:cs="Times New Roman"/>
                <w:i/>
                <w:iCs/>
              </w:rPr>
              <w:t>S. aureus.</w:t>
            </w:r>
            <w:r w:rsidR="00C061EA">
              <w:rPr>
                <w:rFonts w:eastAsia="Times New Roman" w:cs="Times New Roman"/>
                <w:iCs/>
              </w:rPr>
              <w:t xml:space="preserve"> I presented my findings to </w:t>
            </w:r>
            <w:proofErr w:type="spellStart"/>
            <w:r w:rsidR="00C061EA">
              <w:rPr>
                <w:rFonts w:eastAsia="Times New Roman" w:cs="Times New Roman"/>
                <w:iCs/>
              </w:rPr>
              <w:t>Avazyme’s</w:t>
            </w:r>
            <w:proofErr w:type="spellEnd"/>
            <w:r w:rsidR="00C061EA">
              <w:rPr>
                <w:rFonts w:eastAsia="Times New Roman" w:cs="Times New Roman"/>
                <w:iCs/>
              </w:rPr>
              <w:t xml:space="preserve"> client.</w:t>
            </w:r>
          </w:p>
          <w:p w14:paraId="27A24BE2" w14:textId="77777777" w:rsidR="009D4E45" w:rsidRPr="0043426C" w:rsidRDefault="009D4E45" w:rsidP="009D4E45">
            <w:pPr>
              <w:pStyle w:val="Heading4"/>
              <w:jc w:val="left"/>
            </w:pPr>
            <w:r>
              <w:t xml:space="preserve">Agbiome  </w:t>
            </w:r>
          </w:p>
          <w:p w14:paraId="1845F4C5" w14:textId="5ACA826D" w:rsidR="009D4E45" w:rsidRPr="004E7D17" w:rsidRDefault="003B5F07" w:rsidP="009D4E45">
            <w:pPr>
              <w:pStyle w:val="Heading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FALL</w:t>
            </w:r>
            <w:r w:rsidR="009D4E45">
              <w:rPr>
                <w:rFonts w:asciiTheme="minorHAnsi" w:hAnsiTheme="minorHAnsi"/>
              </w:rPr>
              <w:t xml:space="preserve"> 2016</w:t>
            </w:r>
          </w:p>
          <w:p w14:paraId="262942E4" w14:textId="2046781F" w:rsidR="008F6337" w:rsidRPr="008518BE" w:rsidRDefault="009D4E45" w:rsidP="008518BE">
            <w:pPr>
              <w:spacing w:after="0" w:line="240" w:lineRule="auto"/>
              <w:jc w:val="left"/>
              <w:rPr>
                <w:rFonts w:ascii="Times" w:eastAsia="Times New Roman" w:hAnsi="Times" w:cs="Times New Roman"/>
              </w:rPr>
            </w:pPr>
            <w:r w:rsidRPr="004E7D17">
              <w:rPr>
                <w:rFonts w:ascii="Times" w:eastAsia="Times New Roman" w:hAnsi="Times" w:cs="Times New Roman"/>
              </w:rPr>
              <w:t xml:space="preserve">I worked in a group of five with the NC agricultural company, </w:t>
            </w:r>
            <w:proofErr w:type="spellStart"/>
            <w:r w:rsidRPr="004E7D17">
              <w:rPr>
                <w:rFonts w:ascii="Times" w:eastAsia="Times New Roman" w:hAnsi="Times" w:cs="Times New Roman"/>
              </w:rPr>
              <w:t>AgBiome</w:t>
            </w:r>
            <w:proofErr w:type="spellEnd"/>
            <w:r w:rsidRPr="004E7D17">
              <w:rPr>
                <w:rFonts w:ascii="Times" w:eastAsia="Times New Roman" w:hAnsi="Times" w:cs="Times New Roman"/>
              </w:rPr>
              <w:t>, in preparation for their release</w:t>
            </w:r>
            <w:r>
              <w:rPr>
                <w:rFonts w:ascii="Times" w:eastAsia="Times New Roman" w:hAnsi="Times" w:cs="Times New Roman"/>
              </w:rPr>
              <w:t xml:space="preserve"> of a new biological fungicide, m</w:t>
            </w:r>
            <w:r w:rsidRPr="004E7D17">
              <w:rPr>
                <w:rFonts w:ascii="Times" w:eastAsia="Times New Roman" w:hAnsi="Times" w:cs="Times New Roman"/>
              </w:rPr>
              <w:t xml:space="preserve">y group explored the competitor landscape for fungicides, to present </w:t>
            </w:r>
            <w:proofErr w:type="spellStart"/>
            <w:r w:rsidRPr="004E7D17">
              <w:rPr>
                <w:rFonts w:ascii="Times" w:eastAsia="Times New Roman" w:hAnsi="Times" w:cs="Times New Roman"/>
              </w:rPr>
              <w:t>AgBiome</w:t>
            </w:r>
            <w:proofErr w:type="spellEnd"/>
            <w:r w:rsidRPr="004E7D17">
              <w:rPr>
                <w:rFonts w:ascii="Times" w:eastAsia="Times New Roman" w:hAnsi="Times" w:cs="Times New Roman"/>
              </w:rPr>
              <w:t xml:space="preserve"> with a recommendation of where to focus their marketing.</w:t>
            </w:r>
          </w:p>
          <w:p w14:paraId="00E85E45" w14:textId="30504E8F" w:rsidR="003B5F07" w:rsidRPr="005152F2" w:rsidRDefault="003B5F07" w:rsidP="00C061EA">
            <w:pPr>
              <w:jc w:val="both"/>
            </w:pPr>
          </w:p>
        </w:tc>
      </w:tr>
    </w:tbl>
    <w:p w14:paraId="46357AC1" w14:textId="3C3EC7BC" w:rsidR="00E941EF" w:rsidRDefault="00E941EF" w:rsidP="009D4E45">
      <w:pPr>
        <w:pStyle w:val="NoSpacing"/>
        <w:jc w:val="both"/>
      </w:pPr>
    </w:p>
    <w:sectPr w:rsidR="00E941EF" w:rsidSect="008518BE">
      <w:headerReference w:type="default" r:id="rId6"/>
      <w:footerReference w:type="default" r:id="rId7"/>
      <w:headerReference w:type="first" r:id="rId8"/>
      <w:pgSz w:w="12240" w:h="15840"/>
      <w:pgMar w:top="720" w:right="720" w:bottom="720" w:left="72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E0FC2" w14:textId="77777777" w:rsidR="00086EAC" w:rsidRDefault="00086EAC" w:rsidP="003856C9">
      <w:pPr>
        <w:spacing w:after="0" w:line="240" w:lineRule="auto"/>
      </w:pPr>
      <w:r>
        <w:separator/>
      </w:r>
    </w:p>
  </w:endnote>
  <w:endnote w:type="continuationSeparator" w:id="0">
    <w:p w14:paraId="75EA7A2A" w14:textId="77777777" w:rsidR="00086EAC" w:rsidRDefault="00086EA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5EA8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F91DFB2" wp14:editId="2A3F8C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93423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I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UA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5JnDwPsAAADhAQAAEwAAAAAAAAAAAAAAAAAAAAAAW0NvbnRlbnRfVHlwZXNdLnhtbFBL&#10;AQItABQABgAIAAAAIQAjsmrh1wAAAJQBAAALAAAAAAAAAAAAAAAAACwBAABfcmVscy8ucmVsc1BL&#10;AQItABQABgAIAAAAIQDysAFuwhkAAM+zAAAOAAAAAAAAAAAAAAAAACw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AC1081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8CCC5" w14:textId="77777777" w:rsidR="00086EAC" w:rsidRDefault="00086EAC" w:rsidP="003856C9">
      <w:pPr>
        <w:spacing w:after="0" w:line="240" w:lineRule="auto"/>
      </w:pPr>
      <w:r>
        <w:separator/>
      </w:r>
    </w:p>
  </w:footnote>
  <w:footnote w:type="continuationSeparator" w:id="0">
    <w:p w14:paraId="35790405" w14:textId="77777777" w:rsidR="00086EAC" w:rsidRDefault="00086EA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F0D4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BA92D8D" wp14:editId="64453F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60413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4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IwA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IR5TBieFgAArawAAA4AAAAAAAAAAAAAAAAALA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FE65E" w14:textId="27C0E838" w:rsidR="008518BE" w:rsidRPr="008518BE" w:rsidRDefault="008518BE" w:rsidP="008518BE">
    <w:pPr>
      <w:pStyle w:val="Heading1"/>
      <w:pBdr>
        <w:bottom w:val="single" w:sz="8" w:space="3" w:color="37B6AE" w:themeColor="accent1"/>
      </w:pBdr>
      <w:rPr>
        <w:sz w:val="52"/>
        <w:szCs w:val="52"/>
      </w:rPr>
    </w:pPr>
    <w:r w:rsidRPr="008518BE">
      <w:rPr>
        <w:sz w:val="52"/>
        <w:szCs w:val="52"/>
      </w:rPr>
      <w:t>Mackenzie R.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45"/>
    <w:rsid w:val="00052BE1"/>
    <w:rsid w:val="0007412A"/>
    <w:rsid w:val="00086EAC"/>
    <w:rsid w:val="000B195C"/>
    <w:rsid w:val="000C7129"/>
    <w:rsid w:val="0010096D"/>
    <w:rsid w:val="0010199E"/>
    <w:rsid w:val="00120770"/>
    <w:rsid w:val="001765FE"/>
    <w:rsid w:val="0019561F"/>
    <w:rsid w:val="001B32D2"/>
    <w:rsid w:val="00293B83"/>
    <w:rsid w:val="002A3621"/>
    <w:rsid w:val="002B223B"/>
    <w:rsid w:val="002B3890"/>
    <w:rsid w:val="002B7747"/>
    <w:rsid w:val="002C77B9"/>
    <w:rsid w:val="002F485A"/>
    <w:rsid w:val="003053D9"/>
    <w:rsid w:val="00333ED4"/>
    <w:rsid w:val="003856C9"/>
    <w:rsid w:val="00396369"/>
    <w:rsid w:val="003B5F07"/>
    <w:rsid w:val="003F4D31"/>
    <w:rsid w:val="00422A18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B1A6B"/>
    <w:rsid w:val="006C78FA"/>
    <w:rsid w:val="00743379"/>
    <w:rsid w:val="007803B7"/>
    <w:rsid w:val="007B2F5C"/>
    <w:rsid w:val="007C5F05"/>
    <w:rsid w:val="00832043"/>
    <w:rsid w:val="00832F81"/>
    <w:rsid w:val="008518BE"/>
    <w:rsid w:val="00857B01"/>
    <w:rsid w:val="008C7CA2"/>
    <w:rsid w:val="008F6337"/>
    <w:rsid w:val="00913C67"/>
    <w:rsid w:val="00944414"/>
    <w:rsid w:val="009D4E45"/>
    <w:rsid w:val="009F2D41"/>
    <w:rsid w:val="00A07468"/>
    <w:rsid w:val="00A42F91"/>
    <w:rsid w:val="00A960EA"/>
    <w:rsid w:val="00AC1081"/>
    <w:rsid w:val="00AF1258"/>
    <w:rsid w:val="00B01E52"/>
    <w:rsid w:val="00B304C9"/>
    <w:rsid w:val="00B52B5B"/>
    <w:rsid w:val="00B550FC"/>
    <w:rsid w:val="00B85871"/>
    <w:rsid w:val="00B93310"/>
    <w:rsid w:val="00BC1F18"/>
    <w:rsid w:val="00BD2E58"/>
    <w:rsid w:val="00BF6BAB"/>
    <w:rsid w:val="00C007A5"/>
    <w:rsid w:val="00C061EA"/>
    <w:rsid w:val="00C4403A"/>
    <w:rsid w:val="00CC693E"/>
    <w:rsid w:val="00CE6306"/>
    <w:rsid w:val="00D11C4D"/>
    <w:rsid w:val="00D13C5B"/>
    <w:rsid w:val="00D5067A"/>
    <w:rsid w:val="00D85D6D"/>
    <w:rsid w:val="00DC79BB"/>
    <w:rsid w:val="00E06939"/>
    <w:rsid w:val="00E21EED"/>
    <w:rsid w:val="00E34D58"/>
    <w:rsid w:val="00E75DEE"/>
    <w:rsid w:val="00E941EF"/>
    <w:rsid w:val="00EB1C1B"/>
    <w:rsid w:val="00EB6C13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BE0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7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kenzienelson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FF203C346AAF4695CA664689C5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A45E-FE12-6045-9AE5-474F7217F285}"/>
      </w:docPartPr>
      <w:docPartBody>
        <w:p w:rsidR="00840B6F" w:rsidRDefault="009137AA" w:rsidP="009137AA">
          <w:pPr>
            <w:pStyle w:val="1FFF203C346AAF4695CA664689C559BC"/>
          </w:pPr>
          <w:r w:rsidRPr="005152F2">
            <w:t>Your Name</w:t>
          </w:r>
        </w:p>
      </w:docPartBody>
    </w:docPart>
    <w:docPart>
      <w:docPartPr>
        <w:name w:val="C9E822B2B82EA14092DD9EC382FDE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11280-961F-2A43-A22C-9F60D56B363D}"/>
      </w:docPartPr>
      <w:docPartBody>
        <w:p w:rsidR="00840B6F" w:rsidRDefault="009137AA" w:rsidP="009137AA">
          <w:pPr>
            <w:pStyle w:val="C9E822B2B82EA14092DD9EC382FDE42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AA"/>
    <w:rsid w:val="000A5704"/>
    <w:rsid w:val="000C24F2"/>
    <w:rsid w:val="002E58C8"/>
    <w:rsid w:val="005D03BF"/>
    <w:rsid w:val="006C20E8"/>
    <w:rsid w:val="00840B6F"/>
    <w:rsid w:val="009137AA"/>
    <w:rsid w:val="009614B3"/>
    <w:rsid w:val="009A6DED"/>
    <w:rsid w:val="009D5CDF"/>
    <w:rsid w:val="00A67979"/>
    <w:rsid w:val="00F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101FA353FA6843B53810CF1A305F4F">
    <w:name w:val="5C101FA353FA6843B53810CF1A305F4F"/>
  </w:style>
  <w:style w:type="paragraph" w:customStyle="1" w:styleId="4E615FEE2AFE37439D61FA287EC36FAB">
    <w:name w:val="4E615FEE2AFE37439D61FA287EC36FAB"/>
  </w:style>
  <w:style w:type="paragraph" w:customStyle="1" w:styleId="E48F8DA59F188B4B9AE342EABC2848FF">
    <w:name w:val="E48F8DA59F188B4B9AE342EABC2848FF"/>
  </w:style>
  <w:style w:type="paragraph" w:customStyle="1" w:styleId="FABEDDEF60C76E4A80C0D62D4E9081E8">
    <w:name w:val="FABEDDEF60C76E4A80C0D62D4E9081E8"/>
  </w:style>
  <w:style w:type="paragraph" w:customStyle="1" w:styleId="D8504043B6DFE549ABB4528CE4DE96CA">
    <w:name w:val="D8504043B6DFE549ABB4528CE4DE96CA"/>
  </w:style>
  <w:style w:type="paragraph" w:customStyle="1" w:styleId="82A2AFCDBAD00C4B86B10D0975CB6B69">
    <w:name w:val="82A2AFCDBAD00C4B86B10D0975CB6B69"/>
  </w:style>
  <w:style w:type="paragraph" w:customStyle="1" w:styleId="C9BE0C841449904DB38936932D364FE1">
    <w:name w:val="C9BE0C841449904DB38936932D364FE1"/>
  </w:style>
  <w:style w:type="paragraph" w:customStyle="1" w:styleId="1D5AF542729B5E4FB970FABB73B9AF41">
    <w:name w:val="1D5AF542729B5E4FB970FABB73B9AF41"/>
  </w:style>
  <w:style w:type="paragraph" w:customStyle="1" w:styleId="B5F042E72EBB814CA91F675B5940D7EB">
    <w:name w:val="B5F042E72EBB814CA91F675B5940D7EB"/>
  </w:style>
  <w:style w:type="paragraph" w:customStyle="1" w:styleId="8F3E0BD9941B8742B1E883594401F225">
    <w:name w:val="8F3E0BD9941B8742B1E883594401F225"/>
  </w:style>
  <w:style w:type="paragraph" w:customStyle="1" w:styleId="689A50D794FEBB4A930DC0B4B0173E6A">
    <w:name w:val="689A50D794FEBB4A930DC0B4B0173E6A"/>
  </w:style>
  <w:style w:type="paragraph" w:customStyle="1" w:styleId="F22A8BD7A7654449AF56DABD2898DB68">
    <w:name w:val="F22A8BD7A7654449AF56DABD2898DB68"/>
  </w:style>
  <w:style w:type="paragraph" w:customStyle="1" w:styleId="B6A649CD92FD9845AF41D2EB1381B1A5">
    <w:name w:val="B6A649CD92FD9845AF41D2EB1381B1A5"/>
  </w:style>
  <w:style w:type="paragraph" w:customStyle="1" w:styleId="9FF65A83A11C8040A727AB1DD1E2DCB9">
    <w:name w:val="9FF65A83A11C8040A727AB1DD1E2DCB9"/>
  </w:style>
  <w:style w:type="paragraph" w:customStyle="1" w:styleId="6F270059185D6046AC634A55A69ED54E">
    <w:name w:val="6F270059185D6046AC634A55A69ED54E"/>
  </w:style>
  <w:style w:type="paragraph" w:customStyle="1" w:styleId="72E38E3BD4FCFB4EBC5A41E7DCCAB6BB">
    <w:name w:val="72E38E3BD4FCFB4EBC5A41E7DCCAB6BB"/>
  </w:style>
  <w:style w:type="paragraph" w:customStyle="1" w:styleId="07B781E84A20CC4DB854BE2D85FC4333">
    <w:name w:val="07B781E84A20CC4DB854BE2D85FC4333"/>
  </w:style>
  <w:style w:type="paragraph" w:customStyle="1" w:styleId="F402CB96B0A6904385F690E1521BA4AF">
    <w:name w:val="F402CB96B0A6904385F690E1521BA4AF"/>
  </w:style>
  <w:style w:type="paragraph" w:customStyle="1" w:styleId="F0C85095320B7A4DACEBFE828F2E747B">
    <w:name w:val="F0C85095320B7A4DACEBFE828F2E747B"/>
  </w:style>
  <w:style w:type="paragraph" w:customStyle="1" w:styleId="3E2FF6CE0650B3419FBD118E54FE2F79">
    <w:name w:val="3E2FF6CE0650B3419FBD118E54FE2F79"/>
  </w:style>
  <w:style w:type="paragraph" w:customStyle="1" w:styleId="103655062BF22445A6D234C1A2982F64">
    <w:name w:val="103655062BF22445A6D234C1A2982F64"/>
  </w:style>
  <w:style w:type="paragraph" w:customStyle="1" w:styleId="EA6A6253F87E084D9B1051A3485524B0">
    <w:name w:val="EA6A6253F87E084D9B1051A3485524B0"/>
  </w:style>
  <w:style w:type="paragraph" w:customStyle="1" w:styleId="3FA1AC878CA1894B853F980AD0DE3E0F">
    <w:name w:val="3FA1AC878CA1894B853F980AD0DE3E0F"/>
    <w:rsid w:val="009137AA"/>
  </w:style>
  <w:style w:type="paragraph" w:customStyle="1" w:styleId="A91E89B1E0FEA348BC754CD926CE5029">
    <w:name w:val="A91E89B1E0FEA348BC754CD926CE5029"/>
    <w:rsid w:val="009137AA"/>
  </w:style>
  <w:style w:type="paragraph" w:customStyle="1" w:styleId="D36900A78BCC7E42A6990D6DAC045AD0">
    <w:name w:val="D36900A78BCC7E42A6990D6DAC045AD0"/>
    <w:rsid w:val="009137AA"/>
  </w:style>
  <w:style w:type="paragraph" w:customStyle="1" w:styleId="1FFF203C346AAF4695CA664689C559BC">
    <w:name w:val="1FFF203C346AAF4695CA664689C559BC"/>
    <w:rsid w:val="009137AA"/>
  </w:style>
  <w:style w:type="paragraph" w:customStyle="1" w:styleId="C9E822B2B82EA14092DD9EC382FDE426">
    <w:name w:val="C9E822B2B82EA14092DD9EC382FDE426"/>
    <w:rsid w:val="009137AA"/>
  </w:style>
  <w:style w:type="paragraph" w:customStyle="1" w:styleId="65F775DD22E5DA43BD401956C65AFA8B">
    <w:name w:val="65F775DD22E5DA43BD401956C65AFA8B"/>
    <w:rsid w:val="009137AA"/>
  </w:style>
  <w:style w:type="paragraph" w:customStyle="1" w:styleId="369FFC924C527F43BEEB5CA3846D19F3">
    <w:name w:val="369FFC924C527F43BEEB5CA3846D19F3"/>
    <w:rsid w:val="009137AA"/>
  </w:style>
  <w:style w:type="paragraph" w:customStyle="1" w:styleId="866F3DE7FE48084AA0DD5AEB25D20BB6">
    <w:name w:val="866F3DE7FE48084AA0DD5AEB25D20BB6"/>
    <w:rsid w:val="009D5CDF"/>
  </w:style>
  <w:style w:type="paragraph" w:customStyle="1" w:styleId="44901FDD9A37484690C02933525BAA3A">
    <w:name w:val="44901FDD9A37484690C02933525BAA3A"/>
    <w:rsid w:val="009D5CDF"/>
  </w:style>
  <w:style w:type="paragraph" w:customStyle="1" w:styleId="7B2417EFE6FCDE4EBA2ACEBDD5F8C91B">
    <w:name w:val="7B2417EFE6FCDE4EBA2ACEBDD5F8C91B"/>
    <w:rsid w:val="009D5CDF"/>
  </w:style>
  <w:style w:type="paragraph" w:customStyle="1" w:styleId="2DEBCF97E6864C4FB1A6B33C05DF8745">
    <w:name w:val="2DEBCF97E6864C4FB1A6B33C05DF8745"/>
    <w:rsid w:val="009D5CDF"/>
  </w:style>
  <w:style w:type="paragraph" w:customStyle="1" w:styleId="37C2DEC4A68DB14CAFFF5E0EE9028EED">
    <w:name w:val="37C2DEC4A68DB14CAFFF5E0EE9028EED"/>
    <w:rsid w:val="009D5CDF"/>
  </w:style>
  <w:style w:type="paragraph" w:customStyle="1" w:styleId="A5E59EC4B8888C4996EA9EF80817237B">
    <w:name w:val="A5E59EC4B8888C4996EA9EF80817237B"/>
    <w:rsid w:val="009D5CDF"/>
  </w:style>
  <w:style w:type="paragraph" w:customStyle="1" w:styleId="0A8C554C9D22FD44B16208FCD411DB61">
    <w:name w:val="0A8C554C9D22FD44B16208FCD411DB61"/>
    <w:rsid w:val="009D5CDF"/>
  </w:style>
  <w:style w:type="paragraph" w:customStyle="1" w:styleId="7C6C87121D15294FA4A425A9A09B52A9">
    <w:name w:val="7C6C87121D15294FA4A425A9A09B52A9"/>
    <w:rsid w:val="00F9398D"/>
  </w:style>
  <w:style w:type="paragraph" w:customStyle="1" w:styleId="FA96467FDA7ECC42A29D6822A393DE13">
    <w:name w:val="FA96467FDA7ECC42A29D6822A393DE13"/>
    <w:rsid w:val="00F93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69</TotalTime>
  <Pages>1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734-883-5221
MACKENZIERNELSON@GMAIL.COM
HTTPS://WWW.LINKEDIN.COM/IN/
NELSONMACKENZIE/</dc:creator>
  <cp:keywords/>
  <dc:description/>
  <cp:lastModifiedBy>mackenziernelson@gmail.com</cp:lastModifiedBy>
  <cp:revision>16</cp:revision>
  <cp:lastPrinted>2017-04-24T15:14:00Z</cp:lastPrinted>
  <dcterms:created xsi:type="dcterms:W3CDTF">2017-04-13T18:34:00Z</dcterms:created>
  <dcterms:modified xsi:type="dcterms:W3CDTF">2017-08-17T19:47:00Z</dcterms:modified>
</cp:coreProperties>
</file>